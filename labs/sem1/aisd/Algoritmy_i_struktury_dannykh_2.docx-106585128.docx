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367" w:rsidRPr="00D7209E" w:rsidRDefault="00852367" w:rsidP="00E73F5C">
      <w:pPr>
        <w:spacing w:line="360" w:lineRule="auto"/>
        <w:jc w:val="center"/>
        <w:rPr>
          <w:rFonts w:ascii="Times New Roman" w:hAnsi="Times New Roman"/>
          <w:b/>
          <w:caps/>
        </w:rPr>
      </w:pPr>
      <w:r w:rsidRPr="00D7209E">
        <w:rPr>
          <w:rFonts w:ascii="Times New Roman" w:hAnsi="Times New Roman"/>
          <w:b/>
          <w:caps/>
        </w:rPr>
        <w:t>МИНОБРНАУКИ РОССИИ</w:t>
      </w:r>
    </w:p>
    <w:p w:rsidR="00852367" w:rsidRPr="00D7209E" w:rsidRDefault="00852367" w:rsidP="00E73F5C">
      <w:pPr>
        <w:spacing w:line="360" w:lineRule="auto"/>
        <w:jc w:val="center"/>
        <w:rPr>
          <w:rFonts w:ascii="Times New Roman" w:hAnsi="Times New Roman"/>
          <w:b/>
          <w:caps/>
        </w:rPr>
      </w:pPr>
      <w:r w:rsidRPr="00D7209E">
        <w:rPr>
          <w:rFonts w:ascii="Times New Roman" w:hAnsi="Times New Roman"/>
          <w:b/>
          <w:caps/>
        </w:rPr>
        <w:t>Санкт-Петербургский государственный</w:t>
      </w:r>
    </w:p>
    <w:p w:rsidR="00852367" w:rsidRPr="00D7209E" w:rsidRDefault="00852367" w:rsidP="00E73F5C">
      <w:pPr>
        <w:spacing w:line="360" w:lineRule="auto"/>
        <w:jc w:val="center"/>
        <w:rPr>
          <w:rFonts w:ascii="Times New Roman" w:hAnsi="Times New Roman"/>
          <w:b/>
          <w:caps/>
        </w:rPr>
      </w:pPr>
      <w:r w:rsidRPr="00D7209E">
        <w:rPr>
          <w:rFonts w:ascii="Times New Roman" w:hAnsi="Times New Roman"/>
          <w:b/>
          <w:caps/>
        </w:rPr>
        <w:t>электротехнический университет</w:t>
      </w:r>
    </w:p>
    <w:p w:rsidR="00852367" w:rsidRPr="00D7209E" w:rsidRDefault="00852367" w:rsidP="00E73F5C">
      <w:pPr>
        <w:spacing w:line="360" w:lineRule="auto"/>
        <w:jc w:val="center"/>
        <w:rPr>
          <w:rFonts w:ascii="Times New Roman" w:hAnsi="Times New Roman"/>
          <w:b/>
          <w:caps/>
        </w:rPr>
      </w:pPr>
      <w:r w:rsidRPr="00D7209E">
        <w:rPr>
          <w:rFonts w:ascii="Times New Roman" w:hAnsi="Times New Roman"/>
          <w:b/>
          <w:caps/>
        </w:rPr>
        <w:t>«ЛЭТИ» им. В.И. Ульянова (Ленина)</w:t>
      </w:r>
    </w:p>
    <w:p w:rsidR="00852367" w:rsidRPr="00D7209E" w:rsidRDefault="00852367" w:rsidP="00E73F5C">
      <w:pPr>
        <w:spacing w:line="360" w:lineRule="auto"/>
        <w:jc w:val="center"/>
        <w:rPr>
          <w:rFonts w:ascii="Times New Roman" w:hAnsi="Times New Roman"/>
          <w:b/>
        </w:rPr>
      </w:pPr>
      <w:r w:rsidRPr="00D7209E">
        <w:rPr>
          <w:rFonts w:ascii="Times New Roman" w:hAnsi="Times New Roman"/>
          <w:b/>
        </w:rPr>
        <w:t>Кафедра МО ЭВМ</w:t>
      </w:r>
    </w:p>
    <w:p w:rsidR="00852367" w:rsidRPr="00E73F5C" w:rsidRDefault="00852367" w:rsidP="00E73F5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52367" w:rsidRPr="00E73F5C" w:rsidRDefault="00852367" w:rsidP="00E73F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2367" w:rsidRPr="00E73F5C" w:rsidRDefault="00852367" w:rsidP="00E73F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2367" w:rsidRPr="00E73F5C" w:rsidRDefault="00852367" w:rsidP="00E73F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2367" w:rsidRPr="00D7209E" w:rsidRDefault="00852367" w:rsidP="00E73F5C">
      <w:pPr>
        <w:pStyle w:val="Times1420"/>
        <w:spacing w:line="360" w:lineRule="auto"/>
        <w:ind w:firstLine="0"/>
        <w:jc w:val="center"/>
        <w:rPr>
          <w:rStyle w:val="BookTitle"/>
          <w:caps/>
          <w:sz w:val="32"/>
          <w:szCs w:val="32"/>
        </w:rPr>
      </w:pPr>
      <w:r w:rsidRPr="00D7209E">
        <w:rPr>
          <w:rStyle w:val="BookTitle"/>
          <w:caps/>
          <w:sz w:val="32"/>
          <w:szCs w:val="32"/>
        </w:rPr>
        <w:t>отчет</w:t>
      </w:r>
    </w:p>
    <w:p w:rsidR="00852367" w:rsidRPr="00D7209E" w:rsidRDefault="00852367" w:rsidP="00E73F5C">
      <w:pPr>
        <w:spacing w:line="360" w:lineRule="auto"/>
        <w:jc w:val="center"/>
        <w:rPr>
          <w:rFonts w:ascii="Times New Roman" w:hAnsi="Times New Roman"/>
          <w:color w:val="FF0000"/>
          <w:sz w:val="32"/>
          <w:szCs w:val="32"/>
        </w:rPr>
      </w:pPr>
      <w:r w:rsidRPr="00D7209E">
        <w:rPr>
          <w:rFonts w:ascii="Times New Roman" w:hAnsi="Times New Roman"/>
          <w:b/>
          <w:sz w:val="32"/>
          <w:szCs w:val="32"/>
        </w:rPr>
        <w:t>по лабораторной работе</w:t>
      </w:r>
      <w:r w:rsidRPr="00D7209E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Pr="00D7209E">
        <w:rPr>
          <w:rFonts w:ascii="Times New Roman" w:hAnsi="Times New Roman"/>
          <w:b/>
          <w:sz w:val="32"/>
          <w:szCs w:val="32"/>
        </w:rPr>
        <w:t>№</w:t>
      </w:r>
      <w:r>
        <w:rPr>
          <w:rFonts w:ascii="Times New Roman" w:hAnsi="Times New Roman"/>
          <w:b/>
          <w:sz w:val="32"/>
          <w:szCs w:val="32"/>
        </w:rPr>
        <w:t>2</w:t>
      </w:r>
    </w:p>
    <w:p w:rsidR="00852367" w:rsidRPr="00D7209E" w:rsidRDefault="00852367" w:rsidP="00E73F5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D7209E">
        <w:rPr>
          <w:rFonts w:ascii="Times New Roman" w:hAnsi="Times New Roman"/>
          <w:b/>
          <w:sz w:val="32"/>
          <w:szCs w:val="32"/>
        </w:rPr>
        <w:t xml:space="preserve">по дисциплине </w:t>
      </w:r>
      <w:r w:rsidRPr="00D7209E">
        <w:rPr>
          <w:rFonts w:ascii="Times New Roman" w:hAnsi="Times New Roman"/>
          <w:b/>
          <w:color w:val="000000"/>
          <w:sz w:val="32"/>
          <w:szCs w:val="32"/>
        </w:rPr>
        <w:t>«</w:t>
      </w:r>
      <w:r w:rsidRPr="00D7209E">
        <w:rPr>
          <w:rFonts w:ascii="Times New Roman" w:hAnsi="Times New Roman"/>
          <w:b/>
          <w:sz w:val="32"/>
          <w:szCs w:val="32"/>
        </w:rPr>
        <w:t>Алгоритмы и структуры данных</w:t>
      </w:r>
      <w:r w:rsidRPr="00D7209E">
        <w:rPr>
          <w:rFonts w:ascii="Times New Roman" w:hAnsi="Times New Roman"/>
          <w:b/>
          <w:color w:val="000000"/>
          <w:sz w:val="32"/>
          <w:szCs w:val="32"/>
        </w:rPr>
        <w:t>»</w:t>
      </w:r>
    </w:p>
    <w:p w:rsidR="00852367" w:rsidRPr="00D7209E" w:rsidRDefault="00852367" w:rsidP="00E73F5C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D7209E">
        <w:rPr>
          <w:rStyle w:val="BookTitle"/>
          <w:rFonts w:ascii="Times New Roman" w:hAnsi="Times New Roman"/>
          <w:sz w:val="32"/>
          <w:szCs w:val="32"/>
        </w:rPr>
        <w:t xml:space="preserve">Тема: </w:t>
      </w:r>
      <w:r>
        <w:rPr>
          <w:rStyle w:val="BookTitle"/>
          <w:rFonts w:ascii="Times New Roman" w:hAnsi="Times New Roman"/>
          <w:sz w:val="32"/>
          <w:szCs w:val="32"/>
        </w:rPr>
        <w:t>Иерархические списки</w:t>
      </w:r>
    </w:p>
    <w:p w:rsidR="00852367" w:rsidRPr="00E73F5C" w:rsidRDefault="00852367" w:rsidP="00D7209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№8</w:t>
      </w:r>
    </w:p>
    <w:p w:rsidR="00852367" w:rsidRPr="00E73F5C" w:rsidRDefault="00852367" w:rsidP="00E73F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2367" w:rsidRPr="00E73F5C" w:rsidRDefault="00852367" w:rsidP="00E73F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A0"/>
      </w:tblPr>
      <w:tblGrid>
        <w:gridCol w:w="4223"/>
        <w:gridCol w:w="2534"/>
        <w:gridCol w:w="2814"/>
      </w:tblGrid>
      <w:tr w:rsidR="00852367" w:rsidRPr="00772666" w:rsidTr="00E73F5C">
        <w:trPr>
          <w:trHeight w:val="614"/>
        </w:trPr>
        <w:tc>
          <w:tcPr>
            <w:tcW w:w="2206" w:type="pct"/>
            <w:vAlign w:val="bottom"/>
          </w:tcPr>
          <w:p w:rsidR="00852367" w:rsidRPr="00772666" w:rsidRDefault="0085236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72666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Pr="00772666">
              <w:rPr>
                <w:rFonts w:ascii="Times New Roman" w:hAnsi="Times New Roman"/>
                <w:color w:val="000000"/>
                <w:sz w:val="28"/>
                <w:szCs w:val="28"/>
              </w:rPr>
              <w:t>ка</w:t>
            </w:r>
            <w:r w:rsidRPr="00772666">
              <w:rPr>
                <w:rFonts w:ascii="Times New Roman" w:hAnsi="Times New Roman"/>
                <w:sz w:val="28"/>
                <w:szCs w:val="28"/>
              </w:rPr>
              <w:t xml:space="preserve"> гр. </w:t>
            </w:r>
            <w:r w:rsidRPr="00772666">
              <w:rPr>
                <w:rFonts w:ascii="Times New Roman" w:hAnsi="Times New Roman"/>
                <w:color w:val="000000"/>
                <w:sz w:val="28"/>
                <w:szCs w:val="28"/>
              </w:rPr>
              <w:t>5383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52367" w:rsidRPr="00772666" w:rsidRDefault="0085236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52367" w:rsidRPr="00772666" w:rsidRDefault="0085236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72666">
              <w:rPr>
                <w:rFonts w:ascii="Times New Roman" w:hAnsi="Times New Roman"/>
                <w:color w:val="000000"/>
                <w:sz w:val="28"/>
                <w:szCs w:val="28"/>
              </w:rPr>
              <w:t>Максимова Е.С.</w:t>
            </w:r>
          </w:p>
        </w:tc>
      </w:tr>
      <w:tr w:rsidR="00852367" w:rsidRPr="00772666" w:rsidTr="00E73F5C">
        <w:trPr>
          <w:trHeight w:val="614"/>
        </w:trPr>
        <w:tc>
          <w:tcPr>
            <w:tcW w:w="2206" w:type="pct"/>
            <w:vAlign w:val="bottom"/>
          </w:tcPr>
          <w:p w:rsidR="00852367" w:rsidRPr="00772666" w:rsidRDefault="00852367">
            <w:pPr>
              <w:rPr>
                <w:rFonts w:ascii="Times New Roman" w:hAnsi="Times New Roman"/>
                <w:sz w:val="28"/>
                <w:szCs w:val="28"/>
              </w:rPr>
            </w:pPr>
            <w:r w:rsidRPr="00772666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52367" w:rsidRPr="00772666" w:rsidRDefault="0085236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52367" w:rsidRPr="00772666" w:rsidRDefault="0085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666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Фирсов М.А.</w:t>
            </w:r>
          </w:p>
        </w:tc>
      </w:tr>
    </w:tbl>
    <w:p w:rsidR="00852367" w:rsidRPr="00E73F5C" w:rsidRDefault="00852367" w:rsidP="00E73F5C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52367" w:rsidRDefault="00852367" w:rsidP="00E73F5C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52367" w:rsidRPr="00E73F5C" w:rsidRDefault="00852367" w:rsidP="00E73F5C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52367" w:rsidRPr="00E73F5C" w:rsidRDefault="00852367" w:rsidP="00E73F5C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E73F5C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52367" w:rsidRDefault="00852367" w:rsidP="00E73F5C">
      <w:pPr>
        <w:spacing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  <w:r w:rsidRPr="00E73F5C">
        <w:rPr>
          <w:rFonts w:ascii="Times New Roman" w:hAnsi="Times New Roman"/>
          <w:b/>
          <w:caps/>
          <w:color w:val="000000"/>
          <w:sz w:val="28"/>
          <w:szCs w:val="28"/>
        </w:rPr>
        <w:t>2016</w:t>
      </w:r>
    </w:p>
    <w:p w:rsidR="00852367" w:rsidRDefault="00852367" w:rsidP="00E73F5C">
      <w:pPr>
        <w:spacing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зАДАЧА</w:t>
      </w:r>
    </w:p>
    <w:p w:rsidR="00852367" w:rsidRPr="008F6571" w:rsidRDefault="00852367" w:rsidP="003D02E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Вариант 8</w:t>
      </w:r>
      <w:r w:rsidRPr="008F6571">
        <w:rPr>
          <w:sz w:val="24"/>
          <w:szCs w:val="24"/>
        </w:rPr>
        <w:t xml:space="preserve">. </w:t>
      </w:r>
      <w:r>
        <w:rPr>
          <w:sz w:val="24"/>
          <w:szCs w:val="24"/>
        </w:rPr>
        <w:t>З</w:t>
      </w:r>
      <w:r w:rsidRPr="008F6571">
        <w:rPr>
          <w:sz w:val="24"/>
          <w:szCs w:val="24"/>
        </w:rPr>
        <w:t xml:space="preserve">аменить в иерархическом списке все вхождения заданного элемента (атома) </w:t>
      </w:r>
      <w:r w:rsidRPr="008F6571">
        <w:rPr>
          <w:i/>
          <w:sz w:val="24"/>
          <w:szCs w:val="24"/>
        </w:rPr>
        <w:t>x</w:t>
      </w:r>
      <w:r w:rsidRPr="008F6571">
        <w:rPr>
          <w:sz w:val="24"/>
          <w:szCs w:val="24"/>
        </w:rPr>
        <w:t xml:space="preserve"> на заданный элемент (атом) </w:t>
      </w:r>
      <w:r w:rsidRPr="008F6571">
        <w:rPr>
          <w:i/>
          <w:sz w:val="24"/>
          <w:szCs w:val="24"/>
        </w:rPr>
        <w:t>y</w:t>
      </w:r>
      <w:r>
        <w:rPr>
          <w:i/>
          <w:sz w:val="24"/>
          <w:szCs w:val="24"/>
        </w:rPr>
        <w:t>.</w:t>
      </w:r>
    </w:p>
    <w:p w:rsidR="00852367" w:rsidRDefault="00852367" w:rsidP="00D7209E">
      <w:pPr>
        <w:spacing w:line="360" w:lineRule="auto"/>
        <w:rPr>
          <w:rFonts w:ascii="Times New Roman" w:hAnsi="Times New Roman"/>
          <w:b/>
          <w:caps/>
          <w:color w:val="000000"/>
          <w:sz w:val="28"/>
          <w:szCs w:val="28"/>
        </w:rPr>
      </w:pPr>
    </w:p>
    <w:p w:rsidR="00852367" w:rsidRDefault="00852367" w:rsidP="00D7209E">
      <w:pPr>
        <w:spacing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пОСТАНОВКА ЗАДАЧИ</w:t>
      </w:r>
    </w:p>
    <w:p w:rsidR="00852367" w:rsidRPr="003D02E1" w:rsidRDefault="00852367" w:rsidP="003D02E1">
      <w:pPr>
        <w:pStyle w:val="NoSpacing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вход подается любая последовательность символов заключенных в скобки, </w:t>
      </w:r>
      <w:r w:rsidRPr="003D02E1">
        <w:rPr>
          <w:rFonts w:ascii="Times New Roman" w:hAnsi="Times New Roman"/>
          <w:sz w:val="28"/>
          <w:szCs w:val="28"/>
        </w:rPr>
        <w:t>ввод заканчивается, только закрытием всех скобок, т.е. сколько скобок было открыто, столько должно быть и закрыто.</w:t>
      </w:r>
    </w:p>
    <w:p w:rsidR="00852367" w:rsidRPr="003D02E1" w:rsidRDefault="00852367" w:rsidP="003D02E1">
      <w:pPr>
        <w:pStyle w:val="NoSpacing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52367" w:rsidRDefault="00852367" w:rsidP="000A7EB8">
      <w:pPr>
        <w:spacing w:line="360" w:lineRule="auto"/>
        <w:rPr>
          <w:rFonts w:ascii="Times New Roman" w:hAnsi="Times New Roman"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Иерархия списка указывается за счет скобочной структуры входных данных. Вложенные скобки свидетельствуют о том, что в списке содержится элемент, который также представляет собой список.</w:t>
      </w:r>
    </w:p>
    <w:p w:rsidR="00852367" w:rsidRDefault="00852367" w:rsidP="0082183C">
      <w:pPr>
        <w:rPr>
          <w:rFonts w:ascii="Times New Roman" w:hAnsi="Times New Roman"/>
          <w:sz w:val="28"/>
          <w:szCs w:val="28"/>
        </w:rPr>
      </w:pPr>
      <w:r>
        <w:tab/>
      </w:r>
      <w:r w:rsidRPr="000E0633">
        <w:rPr>
          <w:rFonts w:ascii="Times New Roman" w:hAnsi="Times New Roman"/>
          <w:sz w:val="28"/>
          <w:szCs w:val="28"/>
        </w:rPr>
        <w:t>Пустой список задается в виде (). Преобразование пустого списка также пустой список.</w:t>
      </w:r>
    </w:p>
    <w:p w:rsidR="00852367" w:rsidRDefault="00852367" w:rsidP="0003561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ПРИМЕР ИЕРАРХИЧЕСКОГО СПИСКА</w:t>
      </w:r>
    </w:p>
    <w:p w:rsidR="00852367" w:rsidRDefault="00852367" w:rsidP="001223FD">
      <w:pPr>
        <w:spacing w:line="276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На вход подается последовательность: </w:t>
      </w:r>
      <w:r w:rsidRPr="00C414F3">
        <w:rPr>
          <w:sz w:val="24"/>
          <w:szCs w:val="24"/>
        </w:rPr>
        <w:t>(a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  <w:r w:rsidRPr="001223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C414F3">
        <w:rPr>
          <w:sz w:val="24"/>
          <w:szCs w:val="24"/>
        </w:rPr>
        <w:t xml:space="preserve"> (b</w:t>
      </w:r>
      <w:r>
        <w:rPr>
          <w:sz w:val="24"/>
          <w:szCs w:val="24"/>
        </w:rPr>
        <w:t xml:space="preserve"> ( </w:t>
      </w:r>
      <w:r>
        <w:rPr>
          <w:sz w:val="24"/>
          <w:szCs w:val="24"/>
          <w:lang w:val="en-US"/>
        </w:rPr>
        <w:t>a</w:t>
      </w:r>
      <w:r w:rsidRPr="001223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</w:t>
      </w:r>
      <w:r w:rsidRPr="001223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</w:t>
      </w:r>
      <w:r w:rsidRPr="001223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Pr="001223FD">
        <w:rPr>
          <w:sz w:val="24"/>
          <w:szCs w:val="24"/>
        </w:rPr>
        <w:t xml:space="preserve">) </w:t>
      </w:r>
      <w:r w:rsidRPr="00C414F3">
        <w:rPr>
          <w:sz w:val="24"/>
          <w:szCs w:val="24"/>
        </w:rPr>
        <w:t xml:space="preserve"> c) d)</w:t>
      </w:r>
    </w:p>
    <w:p w:rsidR="00852367" w:rsidRDefault="00852367" w:rsidP="001223FD">
      <w:pPr>
        <w:spacing w:line="276" w:lineRule="auto"/>
        <w:rPr>
          <w:rFonts w:ascii="Times New Roman" w:hAnsi="Times New Roman"/>
          <w:sz w:val="24"/>
          <w:szCs w:val="24"/>
        </w:rPr>
      </w:pPr>
      <w:r w:rsidRPr="002C2D49">
        <w:rPr>
          <w:rFonts w:ascii="Times New Roman" w:hAnsi="Times New Roman"/>
          <w:sz w:val="24"/>
          <w:szCs w:val="24"/>
        </w:rPr>
        <w:t xml:space="preserve">Данный иерархический список имеет три уровня. </w:t>
      </w:r>
      <w:r>
        <w:rPr>
          <w:rFonts w:ascii="Times New Roman" w:hAnsi="Times New Roman"/>
          <w:sz w:val="24"/>
          <w:szCs w:val="24"/>
        </w:rPr>
        <w:t>Уровни указываются</w:t>
      </w:r>
      <w:r w:rsidRPr="002C2D49">
        <w:rPr>
          <w:rFonts w:ascii="Times New Roman" w:hAnsi="Times New Roman"/>
          <w:sz w:val="24"/>
          <w:szCs w:val="24"/>
        </w:rPr>
        <w:t xml:space="preserve"> вложенностью скобок.</w:t>
      </w:r>
    </w:p>
    <w:p w:rsidR="00852367" w:rsidRPr="002C2D49" w:rsidRDefault="00852367" w:rsidP="001223FD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2C2D49">
        <w:rPr>
          <w:rFonts w:ascii="Times New Roman" w:hAnsi="Times New Roman"/>
          <w:i/>
          <w:sz w:val="24"/>
          <w:szCs w:val="24"/>
        </w:rPr>
        <w:t>Графическое представление списка (рис. 1)</w:t>
      </w:r>
    </w:p>
    <w:p w:rsidR="00852367" w:rsidRDefault="00852367" w:rsidP="001223FD">
      <w:pPr>
        <w:spacing w:line="276" w:lineRule="auto"/>
        <w:rPr>
          <w:sz w:val="24"/>
          <w:szCs w:val="24"/>
        </w:rPr>
      </w:pPr>
      <w:r w:rsidRPr="00DA21F4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94.4pt">
            <v:imagedata r:id="rId5" o:title=""/>
          </v:shape>
        </w:pict>
      </w:r>
    </w:p>
    <w:p w:rsidR="00852367" w:rsidRDefault="00852367" w:rsidP="001223FD">
      <w:pPr>
        <w:spacing w:line="276" w:lineRule="auto"/>
        <w:rPr>
          <w:sz w:val="24"/>
          <w:szCs w:val="24"/>
        </w:rPr>
      </w:pPr>
    </w:p>
    <w:p w:rsidR="00852367" w:rsidRDefault="00852367" w:rsidP="001223FD">
      <w:pPr>
        <w:spacing w:line="276" w:lineRule="auto"/>
        <w:rPr>
          <w:sz w:val="24"/>
          <w:szCs w:val="24"/>
        </w:rPr>
      </w:pPr>
    </w:p>
    <w:p w:rsidR="00852367" w:rsidRPr="001223FD" w:rsidRDefault="00852367" w:rsidP="001223FD">
      <w:pPr>
        <w:spacing w:line="276" w:lineRule="auto"/>
        <w:rPr>
          <w:sz w:val="24"/>
          <w:szCs w:val="24"/>
        </w:rPr>
      </w:pPr>
    </w:p>
    <w:p w:rsidR="00852367" w:rsidRPr="00464E4A" w:rsidRDefault="00852367" w:rsidP="00464E4A">
      <w:pPr>
        <w:spacing w:line="288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ОПИСАНИЕ СТРУКТУР ДАННЫХ</w:t>
      </w:r>
    </w:p>
    <w:p w:rsidR="00852367" w:rsidRDefault="00852367" w:rsidP="00464E4A">
      <w:pPr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</w:p>
    <w:p w:rsidR="00852367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52367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 программе используются следующие структуры данных: </w:t>
      </w:r>
      <w:r w:rsidRPr="00A17520">
        <w:rPr>
          <w:rFonts w:ascii="Times New Roman" w:hAnsi="Times New Roman"/>
          <w:sz w:val="24"/>
          <w:szCs w:val="24"/>
          <w:lang w:eastAsia="ru-RU"/>
        </w:rPr>
        <w:t>линейный список</w:t>
      </w:r>
      <w:r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A17520">
        <w:rPr>
          <w:rFonts w:ascii="Times New Roman" w:hAnsi="Times New Roman"/>
          <w:sz w:val="24"/>
          <w:szCs w:val="24"/>
          <w:lang w:eastAsia="ru-RU"/>
        </w:rPr>
        <w:t>иерархический список</w:t>
      </w:r>
      <w:r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A17520">
        <w:rPr>
          <w:rFonts w:ascii="Times New Roman" w:hAnsi="Times New Roman"/>
          <w:sz w:val="24"/>
          <w:szCs w:val="24"/>
          <w:lang w:eastAsia="ru-RU"/>
        </w:rPr>
        <w:t>вектор</w:t>
      </w:r>
      <w:r>
        <w:rPr>
          <w:rFonts w:ascii="Times New Roman" w:hAnsi="Times New Roman"/>
          <w:sz w:val="24"/>
          <w:szCs w:val="24"/>
          <w:lang w:eastAsia="ru-RU"/>
        </w:rPr>
        <w:t xml:space="preserve"> (стандартный).</w:t>
      </w:r>
    </w:p>
    <w:p w:rsidR="00852367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52367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17520">
        <w:rPr>
          <w:rFonts w:ascii="Times New Roman" w:hAnsi="Times New Roman"/>
          <w:sz w:val="24"/>
          <w:szCs w:val="24"/>
          <w:u w:val="single"/>
          <w:lang w:eastAsia="ru-RU"/>
        </w:rPr>
        <w:t>Линейный список</w:t>
      </w:r>
      <w:r>
        <w:rPr>
          <w:rFonts w:ascii="Times New Roman" w:hAnsi="Times New Roman"/>
          <w:sz w:val="24"/>
          <w:szCs w:val="24"/>
          <w:lang w:eastAsia="ru-RU"/>
        </w:rPr>
        <w:t>:</w:t>
      </w:r>
    </w:p>
    <w:p w:rsidR="00852367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Используется в иерархическом списке</w:t>
      </w:r>
    </w:p>
    <w:p w:rsidR="00852367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52367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&lt;L_List(El)&gt; ::= &lt;Null&gt; | ( &lt;Item(El)&gt;, &lt;Next(El)&gt; )</w:t>
      </w:r>
    </w:p>
    <w:p w:rsidR="00852367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&lt;Item(El)&gt; ::= &lt;El&gt;</w:t>
      </w:r>
    </w:p>
    <w:p w:rsidR="00852367" w:rsidRPr="00A17520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&lt;Next(El)&gt; ::= &lt;L_List(El)&gt;</w:t>
      </w:r>
    </w:p>
    <w:p w:rsidR="00852367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852367" w:rsidRPr="005A1960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46450">
        <w:rPr>
          <w:noProof/>
          <w:lang w:eastAsia="ru-RU"/>
        </w:rPr>
        <w:pict>
          <v:shape id="Рисунок 1" o:spid="_x0000_i1026" type="#_x0000_t75" style="width:365.4pt;height:111pt;visibility:visible">
            <v:imagedata r:id="rId6" o:title=""/>
          </v:shape>
        </w:pict>
      </w:r>
    </w:p>
    <w:p w:rsidR="00852367" w:rsidRPr="00A17520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852367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u w:val="single"/>
          <w:lang w:val="en-US" w:eastAsia="ru-RU"/>
        </w:rPr>
      </w:pPr>
      <w:r w:rsidRPr="005A1960">
        <w:rPr>
          <w:rFonts w:ascii="Times New Roman" w:hAnsi="Times New Roman"/>
          <w:sz w:val="24"/>
          <w:szCs w:val="24"/>
          <w:u w:val="single"/>
          <w:lang w:eastAsia="ru-RU"/>
        </w:rPr>
        <w:t>Иерархический</w:t>
      </w:r>
      <w:r w:rsidRPr="00464E4A">
        <w:rPr>
          <w:rFonts w:ascii="Times New Roman" w:hAnsi="Times New Roman"/>
          <w:sz w:val="24"/>
          <w:szCs w:val="24"/>
          <w:u w:val="single"/>
          <w:lang w:val="en-US" w:eastAsia="ru-RU"/>
        </w:rPr>
        <w:t xml:space="preserve"> </w:t>
      </w:r>
      <w:r w:rsidRPr="005A1960">
        <w:rPr>
          <w:rFonts w:ascii="Times New Roman" w:hAnsi="Times New Roman"/>
          <w:sz w:val="24"/>
          <w:szCs w:val="24"/>
          <w:u w:val="single"/>
          <w:lang w:eastAsia="ru-RU"/>
        </w:rPr>
        <w:t>список</w:t>
      </w:r>
      <w:r>
        <w:rPr>
          <w:rFonts w:ascii="Times New Roman" w:hAnsi="Times New Roman"/>
          <w:sz w:val="24"/>
          <w:szCs w:val="24"/>
          <w:u w:val="single"/>
          <w:lang w:val="en-US" w:eastAsia="ru-RU"/>
        </w:rPr>
        <w:t>:</w:t>
      </w:r>
    </w:p>
    <w:p w:rsidR="00852367" w:rsidRPr="00464E4A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u w:val="single"/>
          <w:lang w:val="en-US" w:eastAsia="ru-RU"/>
        </w:rPr>
      </w:pPr>
    </w:p>
    <w:p w:rsidR="00852367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&lt;H_List(El)&gt; ::= &lt;Atom(El)&gt; | &lt;L_List(H_List(El))&gt;</w:t>
      </w:r>
    </w:p>
    <w:p w:rsidR="00852367" w:rsidRPr="00464E4A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464E4A">
        <w:rPr>
          <w:rFonts w:ascii="Times New Roman" w:hAnsi="Times New Roman"/>
          <w:sz w:val="24"/>
          <w:szCs w:val="24"/>
          <w:lang w:eastAsia="ru-RU"/>
        </w:rPr>
        <w:t>&lt;</w:t>
      </w:r>
      <w:r>
        <w:rPr>
          <w:rFonts w:ascii="Times New Roman" w:hAnsi="Times New Roman"/>
          <w:sz w:val="24"/>
          <w:szCs w:val="24"/>
          <w:lang w:val="en-US" w:eastAsia="ru-RU"/>
        </w:rPr>
        <w:t>Atom</w:t>
      </w:r>
      <w:r w:rsidRPr="00464E4A">
        <w:rPr>
          <w:rFonts w:ascii="Times New Roman" w:hAnsi="Times New Roman"/>
          <w:sz w:val="24"/>
          <w:szCs w:val="24"/>
          <w:lang w:eastAsia="ru-RU"/>
        </w:rPr>
        <w:t>(</w:t>
      </w:r>
      <w:r>
        <w:rPr>
          <w:rFonts w:ascii="Times New Roman" w:hAnsi="Times New Roman"/>
          <w:sz w:val="24"/>
          <w:szCs w:val="24"/>
          <w:lang w:val="en-US" w:eastAsia="ru-RU"/>
        </w:rPr>
        <w:t>El</w:t>
      </w:r>
      <w:r w:rsidRPr="00464E4A">
        <w:rPr>
          <w:rFonts w:ascii="Times New Roman" w:hAnsi="Times New Roman"/>
          <w:sz w:val="24"/>
          <w:szCs w:val="24"/>
          <w:lang w:eastAsia="ru-RU"/>
        </w:rPr>
        <w:t>)&gt; ::= &lt;</w:t>
      </w:r>
      <w:r>
        <w:rPr>
          <w:rFonts w:ascii="Times New Roman" w:hAnsi="Times New Roman"/>
          <w:sz w:val="24"/>
          <w:szCs w:val="24"/>
          <w:lang w:val="en-US" w:eastAsia="ru-RU"/>
        </w:rPr>
        <w:t>El</w:t>
      </w:r>
      <w:r w:rsidRPr="00464E4A">
        <w:rPr>
          <w:rFonts w:ascii="Times New Roman" w:hAnsi="Times New Roman"/>
          <w:sz w:val="24"/>
          <w:szCs w:val="24"/>
          <w:lang w:eastAsia="ru-RU"/>
        </w:rPr>
        <w:t>&gt;</w:t>
      </w:r>
    </w:p>
    <w:p w:rsidR="00852367" w:rsidRPr="00464E4A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52367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Другими словами, иерархический список, это либо атом, либо линейный список иерархических списков.</w:t>
      </w:r>
    </w:p>
    <w:p w:rsidR="00852367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52367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 данном варианте, атомом являются константы и переменные, а операция с аргументами – линейным списком.</w:t>
      </w:r>
    </w:p>
    <w:p w:rsidR="00852367" w:rsidRDefault="00852367" w:rsidP="00464E4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52367" w:rsidRDefault="00852367" w:rsidP="000A7EB8">
      <w:pPr>
        <w:spacing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Описание алгоритма</w:t>
      </w:r>
    </w:p>
    <w:p w:rsidR="00852367" w:rsidRDefault="00852367" w:rsidP="000A7EB8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A7EB8">
        <w:rPr>
          <w:rFonts w:ascii="Times New Roman" w:hAnsi="Times New Roman"/>
          <w:sz w:val="28"/>
          <w:szCs w:val="28"/>
        </w:rPr>
        <w:t>Ввод списка</w:t>
      </w:r>
    </w:p>
    <w:p w:rsidR="00852367" w:rsidRDefault="00852367" w:rsidP="000A7EB8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список введен верно, последовательно сравнивать элементы с заданным значением и заменять на новое. </w:t>
      </w:r>
    </w:p>
    <w:p w:rsidR="00852367" w:rsidRDefault="00852367" w:rsidP="0082183C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Перейти на следующий уровень.</w:t>
      </w:r>
    </w:p>
    <w:p w:rsidR="00852367" w:rsidRDefault="00852367" w:rsidP="00771879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 уровень не последний повторять пункты 2-3.</w:t>
      </w:r>
    </w:p>
    <w:p w:rsidR="00852367" w:rsidRDefault="00852367" w:rsidP="0082183C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на экран преобразованный список.</w:t>
      </w:r>
    </w:p>
    <w:p w:rsidR="00852367" w:rsidRDefault="00852367" w:rsidP="002C2D49">
      <w:pPr>
        <w:ind w:left="360"/>
        <w:rPr>
          <w:rFonts w:ascii="Times New Roman" w:hAnsi="Times New Roman"/>
          <w:sz w:val="28"/>
          <w:szCs w:val="28"/>
          <w:lang w:val="en-US"/>
        </w:rPr>
      </w:pPr>
    </w:p>
    <w:p w:rsidR="00852367" w:rsidRDefault="00852367" w:rsidP="002C2D49">
      <w:pPr>
        <w:ind w:left="360"/>
        <w:rPr>
          <w:rFonts w:ascii="Times New Roman" w:hAnsi="Times New Roman"/>
          <w:sz w:val="28"/>
          <w:szCs w:val="28"/>
          <w:lang w:val="en-US"/>
        </w:rPr>
      </w:pPr>
    </w:p>
    <w:p w:rsidR="00852367" w:rsidRPr="00464E4A" w:rsidRDefault="00852367" w:rsidP="002C2D49">
      <w:pPr>
        <w:ind w:left="360"/>
        <w:rPr>
          <w:rFonts w:ascii="Times New Roman" w:hAnsi="Times New Roman"/>
          <w:sz w:val="28"/>
          <w:szCs w:val="28"/>
          <w:lang w:val="en-US"/>
        </w:rPr>
      </w:pPr>
    </w:p>
    <w:p w:rsidR="00852367" w:rsidRDefault="00852367" w:rsidP="007D75BF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7D75BF">
        <w:rPr>
          <w:rFonts w:ascii="Times New Roman" w:hAnsi="Times New Roman"/>
          <w:b/>
          <w:sz w:val="28"/>
          <w:szCs w:val="28"/>
        </w:rPr>
        <w:t>ОПИСАНИЕ ФУНКЦИЙ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58"/>
        <w:gridCol w:w="3095"/>
        <w:gridCol w:w="3058"/>
      </w:tblGrid>
      <w:tr w:rsidR="00852367" w:rsidTr="00933902"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33902">
              <w:rPr>
                <w:rFonts w:ascii="Times New Roman" w:hAnsi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3095" w:type="dxa"/>
          </w:tcPr>
          <w:p w:rsidR="00852367" w:rsidRPr="00933902" w:rsidRDefault="00852367" w:rsidP="0093390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33902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33902">
              <w:rPr>
                <w:rFonts w:ascii="Times New Roman" w:hAnsi="Times New Roman"/>
                <w:b/>
                <w:sz w:val="28"/>
                <w:szCs w:val="28"/>
              </w:rPr>
              <w:t>Параметры</w:t>
            </w:r>
          </w:p>
        </w:tc>
      </w:tr>
      <w:tr w:rsidR="00852367" w:rsidRPr="007D75BF" w:rsidTr="00933902"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lisp head(const lisp s);</w:t>
            </w:r>
          </w:p>
        </w:tc>
        <w:tc>
          <w:tcPr>
            <w:tcW w:w="3095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Селектор. Базовая функция.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Возвращает“голову списка”.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/>
                <w:b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Предусловие: список не пуст.</w:t>
            </w:r>
          </w:p>
        </w:tc>
        <w:tc>
          <w:tcPr>
            <w:tcW w:w="3058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const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lisp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s</w:t>
            </w: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– 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>входной параметр, указатель на голову списка.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/>
                <w:b/>
                <w:sz w:val="19"/>
                <w:szCs w:val="19"/>
              </w:rPr>
            </w:pPr>
          </w:p>
        </w:tc>
      </w:tr>
      <w:tr w:rsidR="00852367" w:rsidRPr="00732F8C" w:rsidTr="00933902"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lisp tail(const lisp s)</w:t>
            </w:r>
          </w:p>
        </w:tc>
        <w:tc>
          <w:tcPr>
            <w:tcW w:w="3095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Селектор. Базовая функция.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Возвращает указатель на следующий элемент.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Предусловие: список не пуст.</w:t>
            </w:r>
          </w:p>
        </w:tc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const</w:t>
            </w: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lisp</w:t>
            </w: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s</w:t>
            </w: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– 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>входной параметр, указатель на голову списка.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/>
                <w:b/>
                <w:sz w:val="19"/>
                <w:szCs w:val="19"/>
              </w:rPr>
            </w:pPr>
          </w:p>
        </w:tc>
      </w:tr>
      <w:tr w:rsidR="00852367" w:rsidRPr="00732F8C" w:rsidTr="00933902"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bool isAtom(const lisp s)</w:t>
            </w:r>
          </w:p>
        </w:tc>
        <w:tc>
          <w:tcPr>
            <w:tcW w:w="3095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Определяет тип элемента списка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  <w:lang w:val="en-US"/>
              </w:rPr>
              <w:t>True</w:t>
            </w:r>
            <w:r w:rsidRPr="00933902">
              <w:rPr>
                <w:rFonts w:ascii="Consolas" w:hAnsi="Consolas"/>
                <w:sz w:val="19"/>
                <w:szCs w:val="19"/>
              </w:rPr>
              <w:t>- атом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  <w:lang w:val="en-US"/>
              </w:rPr>
              <w:t xml:space="preserve">False - </w:t>
            </w:r>
            <w:r w:rsidRPr="00933902">
              <w:rPr>
                <w:rFonts w:ascii="Consolas" w:hAnsi="Consolas"/>
                <w:sz w:val="19"/>
                <w:szCs w:val="19"/>
              </w:rPr>
              <w:t>список</w:t>
            </w:r>
          </w:p>
        </w:tc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const</w:t>
            </w: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lisp</w:t>
            </w: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s</w:t>
            </w: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– 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>входной параметр, указатель на голову списка.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/>
                <w:b/>
                <w:sz w:val="19"/>
                <w:szCs w:val="19"/>
              </w:rPr>
            </w:pPr>
          </w:p>
        </w:tc>
      </w:tr>
      <w:tr w:rsidR="00852367" w:rsidRPr="007C148E" w:rsidTr="00933902"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bool isNull(const lisp s)</w:t>
            </w:r>
          </w:p>
        </w:tc>
        <w:tc>
          <w:tcPr>
            <w:tcW w:w="3095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Определяет пуст ли список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/>
                <w:b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  <w:lang w:val="en-US"/>
              </w:rPr>
              <w:t>True</w:t>
            </w:r>
            <w:r w:rsidRPr="00933902">
              <w:rPr>
                <w:rFonts w:ascii="Consolas" w:hAnsi="Consolas"/>
                <w:sz w:val="19"/>
                <w:szCs w:val="19"/>
              </w:rPr>
              <w:t>- список пуст</w:t>
            </w:r>
          </w:p>
        </w:tc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const</w:t>
            </w: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lisp</w:t>
            </w: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s</w:t>
            </w: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– 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/>
                <w:b/>
                <w:sz w:val="19"/>
                <w:szCs w:val="19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>входной параметр, указатель на голову списка.</w:t>
            </w:r>
          </w:p>
        </w:tc>
      </w:tr>
      <w:tr w:rsidR="00852367" w:rsidRPr="00EB624D" w:rsidTr="00933902"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lisp cons(const lisp h, const lisp t)</w:t>
            </w:r>
          </w:p>
        </w:tc>
        <w:tc>
          <w:tcPr>
            <w:tcW w:w="3095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Конструктор.</w:t>
            </w:r>
            <w:r w:rsidRPr="00933902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Pr="00933902">
              <w:rPr>
                <w:rFonts w:ascii="Consolas" w:hAnsi="Consolas"/>
                <w:sz w:val="19"/>
                <w:szCs w:val="19"/>
              </w:rPr>
              <w:t>Базовая функция.</w:t>
            </w:r>
          </w:p>
        </w:tc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>Входные параметры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const</w:t>
            </w: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lisp</w:t>
            </w: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h</w:t>
            </w: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– указатель на голову списка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/>
                <w:b/>
                <w:sz w:val="19"/>
                <w:szCs w:val="19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const</w:t>
            </w: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lisp</w:t>
            </w: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t</w:t>
            </w: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– указатель на хвост списка</w:t>
            </w:r>
          </w:p>
        </w:tc>
      </w:tr>
      <w:tr w:rsidR="00852367" w:rsidRPr="00EB624D" w:rsidTr="00933902">
        <w:tc>
          <w:tcPr>
            <w:tcW w:w="3058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lisp make_atom</w:t>
            </w:r>
          </w:p>
          <w:p w:rsidR="00852367" w:rsidRPr="00933902" w:rsidRDefault="00852367" w:rsidP="0093390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(const base x, int flag)</w:t>
            </w:r>
          </w:p>
        </w:tc>
        <w:tc>
          <w:tcPr>
            <w:tcW w:w="3095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/>
                <w:sz w:val="19"/>
                <w:szCs w:val="19"/>
              </w:rPr>
              <w:t>Формирует атом (базовый элемент списка)</w:t>
            </w:r>
          </w:p>
        </w:tc>
        <w:tc>
          <w:tcPr>
            <w:tcW w:w="3058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/>
                <w:sz w:val="19"/>
                <w:szCs w:val="19"/>
              </w:rPr>
              <w:t>Входные параметры</w:t>
            </w:r>
          </w:p>
          <w:p w:rsidR="00852367" w:rsidRPr="00A13DCD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const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base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x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– считываемое значение базового типа (символ из консоли)</w:t>
            </w:r>
          </w:p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int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flag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– переменная флажок, необходима для запоминания уровня рассматриваемого элемента в иерархическом списке</w:t>
            </w:r>
          </w:p>
        </w:tc>
      </w:tr>
      <w:tr w:rsidR="00852367" w:rsidRPr="00EB624D" w:rsidTr="00933902"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/>
                <w:b/>
                <w:sz w:val="19"/>
                <w:szCs w:val="19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eastAsia="ru-RU"/>
              </w:rPr>
              <w:t>void destroy(lisp s)</w:t>
            </w:r>
          </w:p>
        </w:tc>
        <w:tc>
          <w:tcPr>
            <w:tcW w:w="3095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/>
                <w:sz w:val="19"/>
                <w:szCs w:val="19"/>
              </w:rPr>
              <w:t>Удаляет список</w:t>
            </w:r>
          </w:p>
        </w:tc>
        <w:tc>
          <w:tcPr>
            <w:tcW w:w="3058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>Входной параметр</w:t>
            </w:r>
          </w:p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>lisp s – указатель на голову списка</w:t>
            </w:r>
          </w:p>
        </w:tc>
      </w:tr>
      <w:tr w:rsidR="00852367" w:rsidRPr="00EB624D" w:rsidTr="00933902"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void read_lisp(lisp &amp;y)</w:t>
            </w:r>
          </w:p>
        </w:tc>
        <w:tc>
          <w:tcPr>
            <w:tcW w:w="3095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/>
                <w:sz w:val="19"/>
                <w:szCs w:val="19"/>
              </w:rPr>
              <w:t xml:space="preserve">Ввод списка с консоли с обрамляющими его скобками </w:t>
            </w:r>
          </w:p>
        </w:tc>
        <w:tc>
          <w:tcPr>
            <w:tcW w:w="3058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>Транзитный параметр</w:t>
            </w:r>
          </w:p>
          <w:p w:rsidR="00852367" w:rsidRPr="00A13DCD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lisp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&amp;</w:t>
            </w: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y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– указатель на голову списка</w:t>
            </w:r>
          </w:p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</w:p>
        </w:tc>
      </w:tr>
      <w:tr w:rsidR="00852367" w:rsidRPr="00592621" w:rsidTr="00933902"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void read_s_expr(base prev, lisp &amp;y)</w:t>
            </w:r>
          </w:p>
        </w:tc>
        <w:tc>
          <w:tcPr>
            <w:tcW w:w="3095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/>
                <w:sz w:val="19"/>
                <w:szCs w:val="19"/>
              </w:rPr>
              <w:t>Ввод и проверка верной расстановки скобок.</w:t>
            </w:r>
          </w:p>
        </w:tc>
        <w:tc>
          <w:tcPr>
            <w:tcW w:w="3058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/>
                <w:sz w:val="19"/>
                <w:szCs w:val="19"/>
              </w:rPr>
              <w:t>Входной параметр</w:t>
            </w:r>
          </w:p>
          <w:p w:rsidR="00852367" w:rsidRPr="00A13DCD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base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prev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– ранее прочтанный символ</w:t>
            </w:r>
          </w:p>
          <w:p w:rsidR="00852367" w:rsidRPr="00A13DCD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>трианзитный параметр</w:t>
            </w:r>
          </w:p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lisp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&amp;</w:t>
            </w: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y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– указатель на голову списка</w:t>
            </w:r>
          </w:p>
        </w:tc>
      </w:tr>
      <w:tr w:rsidR="00852367" w:rsidRPr="00B12198" w:rsidTr="00933902"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void read_seq(lisp&amp; y)</w:t>
            </w:r>
          </w:p>
        </w:tc>
        <w:tc>
          <w:tcPr>
            <w:tcW w:w="3095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/>
                <w:sz w:val="19"/>
                <w:szCs w:val="19"/>
              </w:rPr>
              <w:t>Ввод списка без обрамляющих его скобок</w:t>
            </w:r>
          </w:p>
        </w:tc>
        <w:tc>
          <w:tcPr>
            <w:tcW w:w="3058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>трианзитный параметр</w:t>
            </w:r>
          </w:p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lisp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&amp;</w:t>
            </w: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y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– указатель на голову списка</w:t>
            </w:r>
          </w:p>
        </w:tc>
      </w:tr>
      <w:tr w:rsidR="00852367" w:rsidRPr="00FA23C6" w:rsidTr="00933902"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void write_lisp(const lisp x)</w:t>
            </w:r>
          </w:p>
        </w:tc>
        <w:tc>
          <w:tcPr>
            <w:tcW w:w="3095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/>
                <w:sz w:val="19"/>
                <w:szCs w:val="19"/>
              </w:rPr>
              <w:t>Вывод списка со скобками</w:t>
            </w:r>
          </w:p>
        </w:tc>
        <w:tc>
          <w:tcPr>
            <w:tcW w:w="3058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>с</w:t>
            </w: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onst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lisp s – указатель на голову списка</w:t>
            </w:r>
          </w:p>
        </w:tc>
      </w:tr>
      <w:tr w:rsidR="00852367" w:rsidRPr="00FA23C6" w:rsidTr="00933902"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void write_seq(const lisp x)</w:t>
            </w:r>
          </w:p>
        </w:tc>
        <w:tc>
          <w:tcPr>
            <w:tcW w:w="3095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/>
                <w:sz w:val="19"/>
                <w:szCs w:val="19"/>
              </w:rPr>
              <w:t>Вывод списка без скобок</w:t>
            </w:r>
          </w:p>
        </w:tc>
        <w:tc>
          <w:tcPr>
            <w:tcW w:w="3058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const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lisp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x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>– указатель на голову списка</w:t>
            </w:r>
          </w:p>
        </w:tc>
      </w:tr>
      <w:tr w:rsidR="00852367" w:rsidRPr="00FA23C6" w:rsidTr="00933902">
        <w:tc>
          <w:tcPr>
            <w:tcW w:w="3058" w:type="dxa"/>
          </w:tcPr>
          <w:p w:rsidR="00852367" w:rsidRPr="00933902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lisp copy_lisp(const lisp x)</w:t>
            </w:r>
          </w:p>
        </w:tc>
        <w:tc>
          <w:tcPr>
            <w:tcW w:w="3095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/>
                <w:sz w:val="19"/>
                <w:szCs w:val="19"/>
              </w:rPr>
              <w:t>Копирует список</w:t>
            </w:r>
          </w:p>
        </w:tc>
        <w:tc>
          <w:tcPr>
            <w:tcW w:w="3058" w:type="dxa"/>
          </w:tcPr>
          <w:p w:rsidR="00852367" w:rsidRPr="00A13DCD" w:rsidRDefault="00852367" w:rsidP="00933902">
            <w:pPr>
              <w:jc w:val="center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const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lisp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 xml:space="preserve"> </w:t>
            </w:r>
            <w:r w:rsidRPr="00A13DCD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x</w:t>
            </w:r>
            <w:r w:rsidRPr="00A13DCD">
              <w:rPr>
                <w:rFonts w:ascii="Consolas" w:hAnsi="Consolas" w:cs="Consolas"/>
                <w:sz w:val="19"/>
                <w:szCs w:val="19"/>
                <w:lang w:eastAsia="ru-RU"/>
              </w:rPr>
              <w:t>– указатель на голову списка</w:t>
            </w:r>
          </w:p>
        </w:tc>
      </w:tr>
    </w:tbl>
    <w:p w:rsidR="00852367" w:rsidRPr="00A13DCD" w:rsidRDefault="00852367" w:rsidP="00FA23C6">
      <w:pPr>
        <w:rPr>
          <w:rFonts w:ascii="Times New Roman" w:hAnsi="Times New Roman"/>
          <w:b/>
          <w:sz w:val="28"/>
          <w:szCs w:val="28"/>
        </w:rPr>
      </w:pPr>
    </w:p>
    <w:p w:rsidR="00852367" w:rsidRPr="00FA23C6" w:rsidRDefault="00852367" w:rsidP="002C2D49">
      <w:pPr>
        <w:rPr>
          <w:rFonts w:ascii="Times New Roman" w:hAnsi="Times New Roman"/>
          <w:sz w:val="28"/>
          <w:szCs w:val="28"/>
        </w:rPr>
      </w:pPr>
    </w:p>
    <w:p w:rsidR="00852367" w:rsidRPr="002C2D49" w:rsidRDefault="00852367" w:rsidP="002C2D49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ПРИМЕР РАБОТЫ ПРОГРАММЫ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Введите список:</w:t>
      </w:r>
    </w:p>
    <w:p w:rsidR="00852367" w:rsidRPr="002C2D49" w:rsidRDefault="00852367" w:rsidP="002C2D49">
      <w:pPr>
        <w:spacing w:line="240" w:lineRule="auto"/>
        <w:rPr>
          <w:b/>
          <w:lang w:val="en-US"/>
        </w:rPr>
      </w:pPr>
      <w:r w:rsidRPr="002C2D49">
        <w:rPr>
          <w:b/>
          <w:lang w:val="en-US"/>
        </w:rPr>
        <w:t>(hghy(juhtg(ki)hy)khew)</w:t>
      </w:r>
    </w:p>
    <w:p w:rsidR="00852367" w:rsidRDefault="00852367" w:rsidP="002C2D49">
      <w:pPr>
        <w:spacing w:line="240" w:lineRule="auto"/>
        <w:rPr>
          <w:b/>
        </w:rPr>
      </w:pPr>
      <w:r w:rsidRPr="002C2D49">
        <w:rPr>
          <w:b/>
        </w:rPr>
        <w:t>Введите элемент, который нужно заменить: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h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Введите элемент, на который нужно заменить: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0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1. Был рассмотрен атом w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2. Был рассмотрен атом e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3. Был рассмотрен атом h и заменён на 0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4. Был рассмотрен атом k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5. Был рассмотрен атом y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6. Был рассмотрен атом h и заменён на 0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7. Был рассмотрен атом i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8. Был рассмотрен атом k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9. Был рассмотрен атом g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10. Был рассмотрен атом t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11. Был рассмотрен атом h и заменён на 0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12. Был рассмотрен атом u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13. Был рассмотрен атом j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14. Был рассмотрен атом y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15. Был рассмотрен атом h и заменён на 0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16. Был рассмотрен атом g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Шаг 17. Был рассмотрен атом h и заменён на 0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Введенный список: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 xml:space="preserve"> ( h g h y ( j u h t g ( k i ) h y ) k h e w )</w:t>
      </w:r>
    </w:p>
    <w:p w:rsidR="00852367" w:rsidRPr="002C2D49" w:rsidRDefault="00852367" w:rsidP="002C2D49">
      <w:pPr>
        <w:spacing w:line="240" w:lineRule="auto"/>
        <w:rPr>
          <w:b/>
        </w:rPr>
      </w:pPr>
      <w:r w:rsidRPr="002C2D49">
        <w:rPr>
          <w:b/>
        </w:rPr>
        <w:t>Преобразованный список:</w:t>
      </w:r>
    </w:p>
    <w:p w:rsidR="00852367" w:rsidRDefault="00852367" w:rsidP="002C2D49">
      <w:pPr>
        <w:spacing w:line="240" w:lineRule="auto"/>
        <w:rPr>
          <w:b/>
        </w:rPr>
      </w:pPr>
      <w:r w:rsidRPr="002C2D49">
        <w:rPr>
          <w:b/>
        </w:rPr>
        <w:t xml:space="preserve"> ( </w:t>
      </w:r>
      <w:smartTag w:uri="urn:schemas-microsoft-com:office:smarttags" w:element="metricconverter">
        <w:smartTagPr>
          <w:attr w:name="ProductID" w:val="0 g"/>
        </w:smartTagPr>
        <w:r w:rsidRPr="002C2D49">
          <w:rPr>
            <w:b/>
          </w:rPr>
          <w:t>0 g</w:t>
        </w:r>
      </w:smartTag>
      <w:r w:rsidRPr="002C2D49">
        <w:rPr>
          <w:b/>
        </w:rPr>
        <w:t xml:space="preserve"> 0 y ( j u 0 t g ( k i ) 0 y ) k 0 e w )</w:t>
      </w:r>
    </w:p>
    <w:p w:rsidR="00852367" w:rsidRPr="00FA23C6" w:rsidRDefault="00852367" w:rsidP="00FA23C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A23C6">
        <w:rPr>
          <w:rFonts w:ascii="Times New Roman" w:hAnsi="Times New Roman"/>
          <w:b/>
          <w:sz w:val="28"/>
          <w:szCs w:val="28"/>
        </w:rPr>
        <w:t>ВЫВОД</w:t>
      </w:r>
    </w:p>
    <w:p w:rsidR="00852367" w:rsidRPr="00FA23C6" w:rsidRDefault="00852367" w:rsidP="00FA23C6">
      <w:pPr>
        <w:pStyle w:val="NoSpacing"/>
        <w:ind w:firstLine="567"/>
        <w:jc w:val="both"/>
        <w:rPr>
          <w:rFonts w:ascii="Times New Roman" w:hAnsi="Times New Roman"/>
          <w:sz w:val="24"/>
          <w:szCs w:val="24"/>
        </w:rPr>
      </w:pPr>
      <w:r w:rsidRPr="006E3B4E">
        <w:rPr>
          <w:rFonts w:ascii="Times New Roman" w:hAnsi="Times New Roman"/>
          <w:sz w:val="24"/>
          <w:szCs w:val="24"/>
        </w:rPr>
        <w:t>При выполнении лабораторной работы были получены практические навыки работы</w:t>
      </w:r>
      <w:r>
        <w:rPr>
          <w:rFonts w:ascii="Times New Roman" w:hAnsi="Times New Roman"/>
          <w:sz w:val="24"/>
          <w:szCs w:val="24"/>
        </w:rPr>
        <w:t xml:space="preserve"> с таким абстрактным типом данных как иерархический список.</w:t>
      </w:r>
    </w:p>
    <w:p w:rsidR="00852367" w:rsidRPr="002C2D49" w:rsidRDefault="00852367" w:rsidP="002C2D49">
      <w:pPr>
        <w:jc w:val="center"/>
        <w:rPr>
          <w:rFonts w:ascii="Times New Roman" w:hAnsi="Times New Roman"/>
          <w:b/>
          <w:sz w:val="28"/>
          <w:szCs w:val="28"/>
        </w:rPr>
      </w:pPr>
    </w:p>
    <w:p w:rsidR="00852367" w:rsidRPr="00A13DCD" w:rsidRDefault="00852367" w:rsidP="002C2D49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2C2D49">
        <w:rPr>
          <w:rFonts w:ascii="Times New Roman" w:hAnsi="Times New Roman"/>
          <w:b/>
          <w:sz w:val="28"/>
          <w:szCs w:val="28"/>
        </w:rPr>
        <w:t>ИСХОДНЫЙ</w:t>
      </w:r>
      <w:r w:rsidRPr="00A13DC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C2D49">
        <w:rPr>
          <w:rFonts w:ascii="Times New Roman" w:hAnsi="Times New Roman"/>
          <w:b/>
          <w:sz w:val="28"/>
          <w:szCs w:val="28"/>
        </w:rPr>
        <w:t>КОД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&lt;cstdlib&gt;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&lt;stdio.h&gt;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&lt;conio.h&gt;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&lt;stdlib.h&gt;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&lt;locale&gt;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A13DC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A13DC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r w:rsidRPr="00A13DC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// объявление базового типа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00FF"/>
          <w:sz w:val="19"/>
          <w:szCs w:val="19"/>
          <w:lang w:val="en-US" w:eastAsia="ru-RU"/>
        </w:rPr>
        <w:t>typedef</w:t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3DCD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3DCD">
        <w:rPr>
          <w:rFonts w:ascii="Consolas" w:hAnsi="Consolas" w:cs="Consolas"/>
          <w:color w:val="2B91AF"/>
          <w:sz w:val="19"/>
          <w:szCs w:val="19"/>
          <w:lang w:val="en-US" w:eastAsia="ru-RU"/>
        </w:rPr>
        <w:t>base</w:t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s_expr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two_ptr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s_expr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*hd;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s_expr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*tl;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s_expr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tag; 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 true: atom, false: pair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union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base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atom;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two_ptr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pair;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 node;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typedef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s_expr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base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x1, zam;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find_zam = 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= 0;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//.....................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список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функций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...........................................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head(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tail(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cons(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make_atom(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base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flag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isAtom(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isNull(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destroy(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base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getAtom(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read_lisp(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read_s_expr(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base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prev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read_seq(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write_lisp(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write_seq(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//...........................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базовые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функциию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...................................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head(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 PreCondition: not null (s)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2C2D4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(!isAtom(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-&gt;node.pair.hd;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"Error: Head(atom) \n"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exit(1);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"Error: Head(nil) \n"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exit(1);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//..............................................................................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isAtom(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2C2D4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-&gt;tag);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//..............................................................................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isNull(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2C2D4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//..............................................................................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tail(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 PreCondition: not null (s)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2C2D4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(!isAtom(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-&gt;node.pair.tl;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13DC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"Error: Tail(atom) \n"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exit(1);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"Error: Tail(nil) \n"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exit(1);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//..............................................................................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cons(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8000"/>
          <w:sz w:val="19"/>
          <w:szCs w:val="19"/>
          <w:lang w:val="en-US" w:eastAsia="ru-RU"/>
        </w:rPr>
        <w:t>// PreCondition: not isAtom (t)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 = </w:t>
      </w:r>
      <w:r w:rsidRPr="002C2D4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(isAtom(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"Error: Tail(nil) \n"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exit(1);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 = 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s_expr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 == </w:t>
      </w:r>
      <w:r w:rsidRPr="002C2D4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"Memory not enough\n"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exit(1);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p-&gt;tag = 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p-&gt;node.pair.hd =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p-&gt;node.pair.tl =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//..............................................................................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make_atom(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base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flag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13DCD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 = </w:t>
      </w:r>
      <w:r w:rsidRPr="00A13DCD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flag2 = 0;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s = 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s_expr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s-&gt;tag = 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x1)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s-&gt;node.atom = zam;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flag2 = 1;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find_zam = 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s-&gt;node.atom =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flag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1)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N++;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(flag2 == 0)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eastAsia="ru-RU"/>
        </w:rPr>
        <w:t>"Шаг "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eastAsia="ru-RU"/>
        </w:rPr>
        <w:t>". Был рассмотрен атом "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eastAsia="ru-RU"/>
        </w:rPr>
        <w:t>"Шаг "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eastAsia="ru-RU"/>
        </w:rPr>
        <w:t>". Был рассмотрен атом "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eastAsia="ru-RU"/>
        </w:rPr>
        <w:t>" и заменён на "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zam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//..............................................................................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destroy(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2C2D4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(!isAtom(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destroy(head(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destroy(tail(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C2D4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//..............................................................................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base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getAtom(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(!isAtom(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"Error: getAtom(s) for !isAtom(s) \n"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r w:rsidRPr="00A13DCD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exit(1);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s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-&gt;node.atom);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//...........................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ввод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списка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с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консоли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..............................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read_lisp(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base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cin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==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' '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read_s_expr(x,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} 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//end read_lisp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//..............................................................................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read_s_expr(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base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prev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{ 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//prev - ранее прочитанный символ}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2C2D49">
        <w:rPr>
          <w:rFonts w:ascii="Consolas" w:hAnsi="Consolas" w:cs="Consolas"/>
          <w:color w:val="808080"/>
          <w:sz w:val="19"/>
          <w:szCs w:val="19"/>
          <w:lang w:eastAsia="ru-RU"/>
        </w:rPr>
        <w:t>prev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</w:t>
      </w:r>
      <w:r w:rsidRPr="002C2D49">
        <w:rPr>
          <w:rFonts w:ascii="Consolas" w:hAnsi="Consolas" w:cs="Consolas"/>
          <w:color w:val="A31515"/>
          <w:sz w:val="19"/>
          <w:szCs w:val="19"/>
          <w:lang w:eastAsia="ru-RU"/>
        </w:rPr>
        <w:t>')'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 ! List.Error 1 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>exit(1);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13DC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prev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'('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make_atom(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prev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, 0);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read_seq(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} 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//end read_s_expr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//..............................................................................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read_seq(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base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p1, p2;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!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(cin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x))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 ! List.Error 2 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exit(1);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==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' '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cin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==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')'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C2D4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read_s_expr(x, p1);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read_seq(p2);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cons(p1, p2);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} 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//end read_seq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//........Процедура вывода списка с обрамляющими его скобками - write_lisp,.....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// а без обрамляющих скобок - write_seq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write_lisp(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//пустой список выводится как () 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(isNull(</w:t>
      </w:r>
      <w:r w:rsidRPr="002C2D49">
        <w:rPr>
          <w:rFonts w:ascii="Consolas" w:hAnsi="Consolas" w:cs="Consolas"/>
          <w:color w:val="808080"/>
          <w:sz w:val="19"/>
          <w:szCs w:val="19"/>
          <w:lang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>))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 ()"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(isAtom(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' '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-&gt;node.atom;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{ 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непустой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список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} 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 ("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write_seq(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 )"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} 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 end write_lisp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//..............................................................................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write_seq(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//выводит последовательность элементов списка без обрамляющих его скобок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(!isNull(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write_lisp(head(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write_seq(tail(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//..............................................................................</w:t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copy_lisp(</w:t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(isNull(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(isAtom(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make_atom(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-&gt;node.atom, 1);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cons(copy_lisp(head(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)), copy_lisp(tail(</w:t>
      </w:r>
      <w:r w:rsidRPr="002C2D49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)));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8000"/>
          <w:sz w:val="19"/>
          <w:szCs w:val="19"/>
          <w:lang w:val="en-US" w:eastAsia="ru-RU"/>
        </w:rPr>
        <w:t>//..........................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главная</w:t>
      </w:r>
      <w:r w:rsidRPr="00A13DC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008000"/>
          <w:sz w:val="19"/>
          <w:szCs w:val="19"/>
          <w:lang w:eastAsia="ru-RU"/>
        </w:rPr>
        <w:t>функция</w:t>
      </w:r>
      <w:r w:rsidRPr="00A13DCD">
        <w:rPr>
          <w:rFonts w:ascii="Consolas" w:hAnsi="Consolas" w:cs="Consolas"/>
          <w:color w:val="008000"/>
          <w:sz w:val="19"/>
          <w:szCs w:val="19"/>
          <w:lang w:val="en-US" w:eastAsia="ru-RU"/>
        </w:rPr>
        <w:t>.....................................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setlocale(</w:t>
      </w:r>
      <w:r w:rsidRPr="002C2D49">
        <w:rPr>
          <w:rFonts w:ascii="Consolas" w:hAnsi="Consolas" w:cs="Consolas"/>
          <w:color w:val="6F008A"/>
          <w:sz w:val="19"/>
          <w:szCs w:val="19"/>
          <w:lang w:val="en-US" w:eastAsia="ru-RU"/>
        </w:rPr>
        <w:t>LC_ALL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"rus"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2B91AF"/>
          <w:sz w:val="19"/>
          <w:szCs w:val="19"/>
          <w:lang w:val="en-US" w:eastAsia="ru-RU"/>
        </w:rPr>
        <w:t>lisp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s1 = </w:t>
      </w:r>
      <w:r w:rsidRPr="002C2D4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s2 = </w:t>
      </w:r>
      <w:r w:rsidRPr="002C2D4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>N = 0;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eastAsia="ru-RU"/>
        </w:rPr>
        <w:t>"Введите список:"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  <w:t>read_lisp(s1);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eastAsia="ru-RU"/>
        </w:rPr>
        <w:t>"Введите элемент, который нужно заменить:"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cin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x1;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eastAsia="ru-RU"/>
        </w:rPr>
        <w:t>"Введите элемент, на который нужно заменить:"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cin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zam;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s2 = copy_lisp(s1);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//system("cls");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C2D49">
        <w:rPr>
          <w:rFonts w:ascii="Consolas" w:hAnsi="Consolas" w:cs="Consolas"/>
          <w:color w:val="A31515"/>
          <w:sz w:val="19"/>
          <w:szCs w:val="19"/>
          <w:lang w:eastAsia="ru-RU"/>
        </w:rPr>
        <w:t>Введенный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 w:rsidRPr="002C2D49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write_lisp(s1);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eastAsia="ru-RU"/>
        </w:rPr>
        <w:t>"Преобразованный список: "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C2D49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>write_lisp(s2);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:rsidR="00852367" w:rsidRPr="00A13DCD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13DC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(find_zam == </w:t>
      </w:r>
      <w:r w:rsidRPr="00A13DCD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A13DCD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3DC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C2D49">
        <w:rPr>
          <w:rFonts w:ascii="Consolas" w:hAnsi="Consolas" w:cs="Consolas"/>
          <w:color w:val="A31515"/>
          <w:sz w:val="19"/>
          <w:szCs w:val="19"/>
          <w:lang w:eastAsia="ru-RU"/>
        </w:rPr>
        <w:t>Элемент</w:t>
      </w:r>
      <w:r w:rsidRPr="00A13DC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eastAsia="ru-RU"/>
        </w:rPr>
        <w:t>не</w:t>
      </w:r>
      <w:r w:rsidRPr="00A13DC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A31515"/>
          <w:sz w:val="19"/>
          <w:szCs w:val="19"/>
          <w:lang w:eastAsia="ru-RU"/>
        </w:rPr>
        <w:t>найден</w:t>
      </w:r>
      <w:r w:rsidRPr="00A13DCD">
        <w:rPr>
          <w:rFonts w:ascii="Consolas" w:hAnsi="Consolas" w:cs="Consolas"/>
          <w:color w:val="A31515"/>
          <w:sz w:val="19"/>
          <w:szCs w:val="19"/>
          <w:lang w:val="en-US" w:eastAsia="ru-RU"/>
        </w:rPr>
        <w:t>!"</w:t>
      </w:r>
      <w:r w:rsidRPr="00A13D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2C2D4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destroy(s1);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destroy(s2);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//delete(s1);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8000"/>
          <w:sz w:val="19"/>
          <w:szCs w:val="19"/>
          <w:lang w:val="en-US" w:eastAsia="ru-RU"/>
        </w:rPr>
        <w:t>//delete(s2);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>system(</w:t>
      </w:r>
      <w:r w:rsidRPr="002C2D49">
        <w:rPr>
          <w:rFonts w:ascii="Consolas" w:hAnsi="Consolas" w:cs="Consolas"/>
          <w:color w:val="A31515"/>
          <w:sz w:val="19"/>
          <w:szCs w:val="19"/>
          <w:lang w:eastAsia="ru-RU"/>
        </w:rPr>
        <w:t>"pause"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852367" w:rsidRPr="002C2D49" w:rsidRDefault="00852367" w:rsidP="002C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2C2D49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:rsidR="00852367" w:rsidRPr="002C2D49" w:rsidRDefault="00852367" w:rsidP="002C2D49">
      <w:pPr>
        <w:jc w:val="center"/>
        <w:rPr>
          <w:rFonts w:ascii="Times New Roman" w:hAnsi="Times New Roman"/>
          <w:b/>
          <w:sz w:val="28"/>
          <w:szCs w:val="28"/>
        </w:rPr>
      </w:pPr>
      <w:r w:rsidRPr="002C2D49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852367" w:rsidRDefault="00852367" w:rsidP="0082183C"/>
    <w:p w:rsidR="00852367" w:rsidRDefault="00852367" w:rsidP="0082183C"/>
    <w:p w:rsidR="00852367" w:rsidRDefault="00852367" w:rsidP="0082183C"/>
    <w:p w:rsidR="00852367" w:rsidRDefault="00852367" w:rsidP="0082183C"/>
    <w:p w:rsidR="00852367" w:rsidRDefault="00852367" w:rsidP="0082183C"/>
    <w:p w:rsidR="00852367" w:rsidRDefault="00852367" w:rsidP="0082183C"/>
    <w:p w:rsidR="00852367" w:rsidRDefault="00852367" w:rsidP="0082183C"/>
    <w:p w:rsidR="00852367" w:rsidRDefault="00852367" w:rsidP="0082183C"/>
    <w:p w:rsidR="00852367" w:rsidRDefault="00852367" w:rsidP="0082183C"/>
    <w:p w:rsidR="00852367" w:rsidRDefault="00852367" w:rsidP="0082183C"/>
    <w:p w:rsidR="00852367" w:rsidRDefault="00852367" w:rsidP="0082183C"/>
    <w:p w:rsidR="00852367" w:rsidRDefault="00852367" w:rsidP="0082183C"/>
    <w:p w:rsidR="00852367" w:rsidRDefault="00852367" w:rsidP="0082183C"/>
    <w:p w:rsidR="00852367" w:rsidRDefault="00852367" w:rsidP="0082183C"/>
    <w:p w:rsidR="00852367" w:rsidRDefault="00852367" w:rsidP="0082183C"/>
    <w:p w:rsidR="00852367" w:rsidRDefault="00852367" w:rsidP="0082183C"/>
    <w:p w:rsidR="00852367" w:rsidRDefault="00852367" w:rsidP="0082183C"/>
    <w:p w:rsidR="00852367" w:rsidRPr="000A7EB8" w:rsidRDefault="00852367" w:rsidP="0082183C"/>
    <w:p w:rsidR="00852367" w:rsidRPr="00697887" w:rsidRDefault="00852367" w:rsidP="0069788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13"/>
        <w:gridCol w:w="4783"/>
      </w:tblGrid>
      <w:tr w:rsidR="00852367" w:rsidTr="00587971">
        <w:trPr>
          <w:trHeight w:val="415"/>
        </w:trPr>
        <w:tc>
          <w:tcPr>
            <w:tcW w:w="4513" w:type="dxa"/>
            <w:vAlign w:val="center"/>
          </w:tcPr>
          <w:p w:rsidR="00852367" w:rsidRPr="00C414F3" w:rsidRDefault="00852367" w:rsidP="002C2D49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414F3">
              <w:rPr>
                <w:b/>
                <w:sz w:val="24"/>
                <w:szCs w:val="24"/>
              </w:rPr>
              <w:t>Вводимый текст</w:t>
            </w:r>
          </w:p>
        </w:tc>
        <w:tc>
          <w:tcPr>
            <w:tcW w:w="4783" w:type="dxa"/>
            <w:vAlign w:val="center"/>
          </w:tcPr>
          <w:p w:rsidR="00852367" w:rsidRPr="00C414F3" w:rsidRDefault="00852367" w:rsidP="002C2D49">
            <w:pPr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C414F3">
              <w:rPr>
                <w:b/>
                <w:sz w:val="24"/>
                <w:szCs w:val="24"/>
              </w:rPr>
              <w:t>Результат</w:t>
            </w:r>
          </w:p>
        </w:tc>
      </w:tr>
      <w:tr w:rsidR="00852367" w:rsidTr="00587971">
        <w:trPr>
          <w:trHeight w:val="927"/>
        </w:trPr>
        <w:tc>
          <w:tcPr>
            <w:tcW w:w="4513" w:type="dxa"/>
            <w:vAlign w:val="center"/>
          </w:tcPr>
          <w:p w:rsidR="00852367" w:rsidRPr="000E0633" w:rsidRDefault="00852367" w:rsidP="002C2D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</w:rPr>
              <w:t>(a (b c) d)</w:t>
            </w:r>
          </w:p>
          <w:p w:rsidR="00852367" w:rsidRPr="000E0633" w:rsidRDefault="00852367" w:rsidP="002C2D49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x-&gt;a</w:t>
            </w:r>
          </w:p>
          <w:p w:rsidR="00852367" w:rsidRPr="000E0633" w:rsidRDefault="00852367" w:rsidP="002C2D49">
            <w:pPr>
              <w:spacing w:line="276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y-&gt;z</w:t>
            </w:r>
          </w:p>
        </w:tc>
        <w:tc>
          <w:tcPr>
            <w:tcW w:w="4783" w:type="dxa"/>
            <w:vAlign w:val="center"/>
          </w:tcPr>
          <w:p w:rsidR="00852367" w:rsidRPr="000E0633" w:rsidRDefault="00852367" w:rsidP="002C2D49">
            <w:pPr>
              <w:spacing w:after="200" w:line="276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</w:rPr>
              <w:t>(</w:t>
            </w:r>
            <w:r w:rsidRPr="000E0633">
              <w:rPr>
                <w:sz w:val="20"/>
                <w:szCs w:val="20"/>
                <w:lang w:val="en-US"/>
              </w:rPr>
              <w:t>z</w:t>
            </w:r>
            <w:r w:rsidRPr="000E0633">
              <w:rPr>
                <w:sz w:val="20"/>
                <w:szCs w:val="20"/>
              </w:rPr>
              <w:t xml:space="preserve"> (b c) d)</w:t>
            </w:r>
          </w:p>
        </w:tc>
      </w:tr>
      <w:tr w:rsidR="00852367" w:rsidTr="00587971">
        <w:trPr>
          <w:trHeight w:val="415"/>
        </w:trPr>
        <w:tc>
          <w:tcPr>
            <w:tcW w:w="4513" w:type="dxa"/>
            <w:vAlign w:val="center"/>
          </w:tcPr>
          <w:p w:rsidR="00852367" w:rsidRPr="000E0633" w:rsidRDefault="00852367" w:rsidP="00697887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(a s d(b a) c)</w:t>
            </w:r>
          </w:p>
          <w:p w:rsidR="00852367" w:rsidRPr="000E0633" w:rsidRDefault="00852367" w:rsidP="00697887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x-&gt;a</w:t>
            </w:r>
          </w:p>
          <w:p w:rsidR="00852367" w:rsidRPr="000E0633" w:rsidRDefault="00852367" w:rsidP="00697887">
            <w:pPr>
              <w:spacing w:after="200" w:line="276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y-&gt;k</w:t>
            </w:r>
          </w:p>
        </w:tc>
        <w:tc>
          <w:tcPr>
            <w:tcW w:w="4783" w:type="dxa"/>
            <w:vAlign w:val="center"/>
          </w:tcPr>
          <w:p w:rsidR="00852367" w:rsidRPr="000E0633" w:rsidRDefault="00852367" w:rsidP="002C2D49">
            <w:pPr>
              <w:spacing w:after="200" w:line="276" w:lineRule="auto"/>
              <w:jc w:val="center"/>
              <w:rPr>
                <w:b/>
                <w:sz w:val="20"/>
                <w:szCs w:val="20"/>
              </w:rPr>
            </w:pPr>
            <w:r w:rsidRPr="000E0633">
              <w:rPr>
                <w:sz w:val="20"/>
                <w:szCs w:val="20"/>
                <w:lang w:val="en-US"/>
              </w:rPr>
              <w:t>(k s d(b k) c)</w:t>
            </w:r>
          </w:p>
        </w:tc>
      </w:tr>
      <w:tr w:rsidR="00852367" w:rsidTr="000E0633">
        <w:trPr>
          <w:trHeight w:val="855"/>
        </w:trPr>
        <w:tc>
          <w:tcPr>
            <w:tcW w:w="4513" w:type="dxa"/>
            <w:vAlign w:val="center"/>
          </w:tcPr>
          <w:p w:rsidR="00852367" w:rsidRPr="000E0633" w:rsidRDefault="00852367" w:rsidP="00587971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(a s d(b a) c)</w:t>
            </w:r>
          </w:p>
          <w:p w:rsidR="00852367" w:rsidRPr="000E0633" w:rsidRDefault="00852367" w:rsidP="00587971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x-&gt;a</w:t>
            </w:r>
          </w:p>
          <w:p w:rsidR="00852367" w:rsidRPr="000E0633" w:rsidRDefault="00852367" w:rsidP="0058797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0E0633">
              <w:rPr>
                <w:sz w:val="20"/>
                <w:szCs w:val="20"/>
                <w:lang w:val="en-US"/>
              </w:rPr>
              <w:t>y-&gt;</w:t>
            </w:r>
            <w:r w:rsidRPr="000E0633">
              <w:rPr>
                <w:sz w:val="20"/>
                <w:szCs w:val="20"/>
              </w:rPr>
              <w:t>0</w:t>
            </w:r>
          </w:p>
        </w:tc>
        <w:tc>
          <w:tcPr>
            <w:tcW w:w="4783" w:type="dxa"/>
            <w:vAlign w:val="center"/>
          </w:tcPr>
          <w:p w:rsidR="00852367" w:rsidRPr="000E0633" w:rsidRDefault="00852367" w:rsidP="00587971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  <w:lang w:val="en-US"/>
              </w:rPr>
              <w:t>(</w:t>
            </w:r>
            <w:r w:rsidRPr="000E0633">
              <w:rPr>
                <w:sz w:val="20"/>
                <w:szCs w:val="20"/>
              </w:rPr>
              <w:t>0</w:t>
            </w:r>
            <w:r w:rsidRPr="000E0633">
              <w:rPr>
                <w:sz w:val="20"/>
                <w:szCs w:val="20"/>
                <w:lang w:val="en-US"/>
              </w:rPr>
              <w:t xml:space="preserve"> s d(b </w:t>
            </w:r>
            <w:r w:rsidRPr="000E0633">
              <w:rPr>
                <w:sz w:val="20"/>
                <w:szCs w:val="20"/>
              </w:rPr>
              <w:t>0</w:t>
            </w:r>
            <w:r w:rsidRPr="000E0633">
              <w:rPr>
                <w:sz w:val="20"/>
                <w:szCs w:val="20"/>
                <w:lang w:val="en-US"/>
              </w:rPr>
              <w:t>) c)</w:t>
            </w:r>
          </w:p>
        </w:tc>
      </w:tr>
      <w:tr w:rsidR="00852367" w:rsidTr="000E0633">
        <w:trPr>
          <w:trHeight w:val="843"/>
        </w:trPr>
        <w:tc>
          <w:tcPr>
            <w:tcW w:w="4513" w:type="dxa"/>
            <w:vAlign w:val="center"/>
          </w:tcPr>
          <w:p w:rsidR="00852367" w:rsidRPr="000E0633" w:rsidRDefault="00852367" w:rsidP="002C2D49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(asd (ba) c)</w:t>
            </w:r>
          </w:p>
          <w:p w:rsidR="00852367" w:rsidRPr="000E0633" w:rsidRDefault="00852367" w:rsidP="002C2D49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x-&gt;a</w:t>
            </w:r>
          </w:p>
          <w:p w:rsidR="00852367" w:rsidRPr="000E0633" w:rsidRDefault="00852367" w:rsidP="002C2D49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y-&gt;k</w:t>
            </w:r>
          </w:p>
        </w:tc>
        <w:tc>
          <w:tcPr>
            <w:tcW w:w="4783" w:type="dxa"/>
            <w:vAlign w:val="center"/>
          </w:tcPr>
          <w:p w:rsidR="00852367" w:rsidRPr="000E0633" w:rsidRDefault="00852367" w:rsidP="002C2D49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(k s d(b k) c)</w:t>
            </w:r>
          </w:p>
        </w:tc>
      </w:tr>
      <w:tr w:rsidR="00852367" w:rsidTr="000E0633">
        <w:trPr>
          <w:trHeight w:val="58"/>
        </w:trPr>
        <w:tc>
          <w:tcPr>
            <w:tcW w:w="4513" w:type="dxa"/>
            <w:vAlign w:val="center"/>
          </w:tcPr>
          <w:p w:rsidR="00852367" w:rsidRPr="000E0633" w:rsidRDefault="00852367" w:rsidP="002C2D49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) a s d(b a) c)</w:t>
            </w:r>
          </w:p>
          <w:p w:rsidR="00852367" w:rsidRPr="000E0633" w:rsidRDefault="00852367" w:rsidP="002C2D49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x-&gt;a</w:t>
            </w:r>
          </w:p>
          <w:p w:rsidR="00852367" w:rsidRPr="000E0633" w:rsidRDefault="00852367" w:rsidP="002C2D49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y-&gt;k</w:t>
            </w:r>
          </w:p>
        </w:tc>
        <w:tc>
          <w:tcPr>
            <w:tcW w:w="4783" w:type="dxa"/>
            <w:vAlign w:val="center"/>
          </w:tcPr>
          <w:p w:rsidR="00852367" w:rsidRPr="000E0633" w:rsidRDefault="00852367" w:rsidP="002C2D49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  <w:lang w:val="en-US"/>
              </w:rPr>
              <w:t>Error!</w:t>
            </w:r>
          </w:p>
        </w:tc>
      </w:tr>
      <w:tr w:rsidR="00852367" w:rsidTr="000E0633">
        <w:trPr>
          <w:trHeight w:val="58"/>
        </w:trPr>
        <w:tc>
          <w:tcPr>
            <w:tcW w:w="4513" w:type="dxa"/>
            <w:vAlign w:val="center"/>
          </w:tcPr>
          <w:p w:rsidR="00852367" w:rsidRDefault="00852367" w:rsidP="002C2D49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()</w:t>
            </w:r>
          </w:p>
          <w:p w:rsidR="00852367" w:rsidRDefault="00852367" w:rsidP="002C2D49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Пустой список</w:t>
            </w:r>
          </w:p>
          <w:p w:rsidR="00852367" w:rsidRPr="00A13DCD" w:rsidRDefault="00852367" w:rsidP="000E0633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  <w:lang w:val="en-US"/>
              </w:rPr>
              <w:t>x</w:t>
            </w:r>
            <w:r w:rsidRPr="00A13DCD">
              <w:rPr>
                <w:sz w:val="20"/>
                <w:szCs w:val="20"/>
              </w:rPr>
              <w:t>-&gt;</w:t>
            </w:r>
            <w:r w:rsidRPr="000E0633">
              <w:rPr>
                <w:sz w:val="20"/>
                <w:szCs w:val="20"/>
                <w:lang w:val="en-US"/>
              </w:rPr>
              <w:t>a</w:t>
            </w:r>
          </w:p>
          <w:p w:rsidR="00852367" w:rsidRPr="000E0633" w:rsidRDefault="00852367" w:rsidP="000E0633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  <w:lang w:val="en-US"/>
              </w:rPr>
              <w:t>y</w:t>
            </w:r>
            <w:r w:rsidRPr="00A13DCD">
              <w:rPr>
                <w:sz w:val="20"/>
                <w:szCs w:val="20"/>
              </w:rPr>
              <w:t>-&gt;</w:t>
            </w:r>
            <w:r w:rsidRPr="000E0633"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4783" w:type="dxa"/>
            <w:vAlign w:val="center"/>
          </w:tcPr>
          <w:p w:rsidR="00852367" w:rsidRPr="000E0633" w:rsidRDefault="00852367" w:rsidP="002C2D49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()</w:t>
            </w:r>
          </w:p>
        </w:tc>
      </w:tr>
      <w:tr w:rsidR="00852367" w:rsidTr="000E0633">
        <w:trPr>
          <w:trHeight w:val="58"/>
        </w:trPr>
        <w:tc>
          <w:tcPr>
            <w:tcW w:w="4513" w:type="dxa"/>
            <w:vAlign w:val="center"/>
          </w:tcPr>
          <w:p w:rsidR="00852367" w:rsidRDefault="00852367" w:rsidP="002C2D49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((((a))))</w:t>
            </w:r>
          </w:p>
          <w:p w:rsidR="00852367" w:rsidRPr="000E0633" w:rsidRDefault="00852367" w:rsidP="000E0633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x-&gt;a</w:t>
            </w:r>
          </w:p>
          <w:p w:rsidR="00852367" w:rsidRPr="000E0633" w:rsidRDefault="00852367" w:rsidP="000E0633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y-&gt;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4783" w:type="dxa"/>
            <w:vAlign w:val="center"/>
          </w:tcPr>
          <w:p w:rsidR="00852367" w:rsidRDefault="00852367" w:rsidP="000E0633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((((N))))</w:t>
            </w:r>
          </w:p>
          <w:p w:rsidR="00852367" w:rsidRPr="000E0633" w:rsidRDefault="00852367" w:rsidP="002C2D49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52367" w:rsidTr="000E0633">
        <w:trPr>
          <w:trHeight w:val="58"/>
        </w:trPr>
        <w:tc>
          <w:tcPr>
            <w:tcW w:w="4513" w:type="dxa"/>
            <w:vAlign w:val="center"/>
          </w:tcPr>
          <w:p w:rsidR="00852367" w:rsidRPr="000E0633" w:rsidRDefault="00852367" w:rsidP="0009652E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(asd (ba) c)</w:t>
            </w:r>
          </w:p>
          <w:p w:rsidR="00852367" w:rsidRPr="000E0633" w:rsidRDefault="00852367" w:rsidP="0009652E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x-&gt;v</w:t>
            </w:r>
          </w:p>
          <w:p w:rsidR="00852367" w:rsidRDefault="00852367" w:rsidP="0009652E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y-&gt;k</w:t>
            </w:r>
          </w:p>
        </w:tc>
        <w:tc>
          <w:tcPr>
            <w:tcW w:w="4783" w:type="dxa"/>
            <w:vAlign w:val="center"/>
          </w:tcPr>
          <w:p w:rsidR="00852367" w:rsidRPr="000E0633" w:rsidRDefault="00852367" w:rsidP="00035618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(asd (ba) c)</w:t>
            </w:r>
          </w:p>
          <w:p w:rsidR="00852367" w:rsidRDefault="00852367" w:rsidP="000E0633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52367" w:rsidRDefault="00852367" w:rsidP="0082183C"/>
    <w:p w:rsidR="00852367" w:rsidRDefault="00852367" w:rsidP="0082183C"/>
    <w:p w:rsidR="00852367" w:rsidRPr="00E07660" w:rsidRDefault="00852367" w:rsidP="0082183C"/>
    <w:p w:rsidR="00852367" w:rsidRPr="00E73F5C" w:rsidRDefault="00852367" w:rsidP="00E73F5C">
      <w:pPr>
        <w:rPr>
          <w:sz w:val="18"/>
          <w:szCs w:val="18"/>
        </w:rPr>
      </w:pPr>
    </w:p>
    <w:sectPr w:rsidR="00852367" w:rsidRPr="00E73F5C" w:rsidSect="00054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9AAD6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53876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2FC86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B0C02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47CB5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14CB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38E0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B0B5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0A1E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67C51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3E1B67"/>
    <w:multiLevelType w:val="hybridMultilevel"/>
    <w:tmpl w:val="536A827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93820C6"/>
    <w:multiLevelType w:val="hybridMultilevel"/>
    <w:tmpl w:val="979471F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C961D67"/>
    <w:multiLevelType w:val="hybridMultilevel"/>
    <w:tmpl w:val="7F2AE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D6861D2"/>
    <w:multiLevelType w:val="hybridMultilevel"/>
    <w:tmpl w:val="15A6F9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3F5C"/>
    <w:rsid w:val="0002301A"/>
    <w:rsid w:val="00035618"/>
    <w:rsid w:val="00046450"/>
    <w:rsid w:val="00054DD8"/>
    <w:rsid w:val="0009652E"/>
    <w:rsid w:val="000A7EB8"/>
    <w:rsid w:val="000C20FA"/>
    <w:rsid w:val="000E0633"/>
    <w:rsid w:val="001223FD"/>
    <w:rsid w:val="00137B49"/>
    <w:rsid w:val="00162651"/>
    <w:rsid w:val="001A41A3"/>
    <w:rsid w:val="00204F1D"/>
    <w:rsid w:val="002513CD"/>
    <w:rsid w:val="0029174E"/>
    <w:rsid w:val="002A6182"/>
    <w:rsid w:val="002C2D49"/>
    <w:rsid w:val="003257C0"/>
    <w:rsid w:val="00346F90"/>
    <w:rsid w:val="0038227D"/>
    <w:rsid w:val="003D02E1"/>
    <w:rsid w:val="0040060C"/>
    <w:rsid w:val="00464E4A"/>
    <w:rsid w:val="004A1D10"/>
    <w:rsid w:val="004D2472"/>
    <w:rsid w:val="004D6C0B"/>
    <w:rsid w:val="004E77C6"/>
    <w:rsid w:val="00587971"/>
    <w:rsid w:val="00592621"/>
    <w:rsid w:val="005A1960"/>
    <w:rsid w:val="005A422E"/>
    <w:rsid w:val="00697887"/>
    <w:rsid w:val="006E3B4E"/>
    <w:rsid w:val="006F1D26"/>
    <w:rsid w:val="00707DBF"/>
    <w:rsid w:val="00721847"/>
    <w:rsid w:val="00732F8C"/>
    <w:rsid w:val="00771879"/>
    <w:rsid w:val="00772666"/>
    <w:rsid w:val="007761DB"/>
    <w:rsid w:val="00782FEE"/>
    <w:rsid w:val="00791571"/>
    <w:rsid w:val="007C148E"/>
    <w:rsid w:val="007D75BF"/>
    <w:rsid w:val="0082183C"/>
    <w:rsid w:val="008507CE"/>
    <w:rsid w:val="00852367"/>
    <w:rsid w:val="00877ABC"/>
    <w:rsid w:val="008F6571"/>
    <w:rsid w:val="0093068C"/>
    <w:rsid w:val="00933902"/>
    <w:rsid w:val="00953D4A"/>
    <w:rsid w:val="009B6B24"/>
    <w:rsid w:val="00A13DCD"/>
    <w:rsid w:val="00A17520"/>
    <w:rsid w:val="00B12198"/>
    <w:rsid w:val="00C414F3"/>
    <w:rsid w:val="00D23B5A"/>
    <w:rsid w:val="00D27E67"/>
    <w:rsid w:val="00D530A8"/>
    <w:rsid w:val="00D7209E"/>
    <w:rsid w:val="00D93457"/>
    <w:rsid w:val="00DA21F4"/>
    <w:rsid w:val="00DA3982"/>
    <w:rsid w:val="00DF660D"/>
    <w:rsid w:val="00E07660"/>
    <w:rsid w:val="00E73F5C"/>
    <w:rsid w:val="00EB624D"/>
    <w:rsid w:val="00F204D5"/>
    <w:rsid w:val="00F679C8"/>
    <w:rsid w:val="00FA2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52E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basedOn w:val="DefaultParagraphFont"/>
    <w:link w:val="Times1420"/>
    <w:uiPriority w:val="99"/>
    <w:locked/>
    <w:rsid w:val="00E73F5C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Normal"/>
    <w:link w:val="Times142"/>
    <w:uiPriority w:val="99"/>
    <w:rsid w:val="00E73F5C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character" w:styleId="BookTitle">
    <w:name w:val="Book Title"/>
    <w:basedOn w:val="DefaultParagraphFont"/>
    <w:uiPriority w:val="99"/>
    <w:qFormat/>
    <w:rsid w:val="00E73F5C"/>
    <w:rPr>
      <w:rFonts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99"/>
    <w:qFormat/>
    <w:rsid w:val="00D23B5A"/>
    <w:pPr>
      <w:ind w:left="720"/>
      <w:contextualSpacing/>
    </w:pPr>
  </w:style>
  <w:style w:type="table" w:styleId="TableGrid">
    <w:name w:val="Table Grid"/>
    <w:basedOn w:val="TableNormal"/>
    <w:uiPriority w:val="99"/>
    <w:rsid w:val="0038227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99"/>
    <w:qFormat/>
    <w:rsid w:val="00D27E67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27E67"/>
    <w:rPr>
      <w:rFonts w:eastAsia="Times New Roman" w:cs="Times New Roman"/>
      <w:color w:val="5A5A5A"/>
      <w:spacing w:val="15"/>
    </w:rPr>
  </w:style>
  <w:style w:type="paragraph" w:styleId="NoSpacing">
    <w:name w:val="No Spacing"/>
    <w:uiPriority w:val="99"/>
    <w:qFormat/>
    <w:rsid w:val="003D02E1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6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12</Pages>
  <Words>1691</Words>
  <Characters>9645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user</dc:creator>
  <cp:keywords/>
  <dc:description/>
  <cp:lastModifiedBy>Microsoft Office</cp:lastModifiedBy>
  <cp:revision>6</cp:revision>
  <dcterms:created xsi:type="dcterms:W3CDTF">2016-10-11T14:31:00Z</dcterms:created>
  <dcterms:modified xsi:type="dcterms:W3CDTF">2016-10-12T10:08:00Z</dcterms:modified>
</cp:coreProperties>
</file>